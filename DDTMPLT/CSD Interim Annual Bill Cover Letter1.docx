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3C3033F1" w14:textId="77777777" w:rsidTr="009F304B">
        <w:trPr>
          <w:jc w:val="center"/>
        </w:trPr>
        <w:tc>
          <w:tcPr>
            <w:tcW w:w="8100" w:type="dxa"/>
            <w:vAlign w:val="bottom"/>
          </w:tcPr>
          <w:p w14:paraId="1B565750" w14:textId="77777777" w:rsidR="00EA3854" w:rsidRPr="009931C3" w:rsidRDefault="00EA3854" w:rsidP="009F304B">
            <w:pPr>
              <w:jc w:val="center"/>
              <w:rPr>
                <w:rFonts w:ascii="Arial" w:hAnsi="Arial" w:cs="Arial"/>
                <w:b/>
                <w:sz w:val="20"/>
                <w:szCs w:val="20"/>
              </w:rPr>
            </w:pPr>
          </w:p>
        </w:tc>
        <w:tc>
          <w:tcPr>
            <w:tcW w:w="2659" w:type="dxa"/>
          </w:tcPr>
          <w:p w14:paraId="5A6051D5" w14:textId="77777777" w:rsidR="00EA3854" w:rsidRPr="00EB1B89" w:rsidRDefault="00EA3854" w:rsidP="009F304B">
            <w:pPr>
              <w:jc w:val="right"/>
              <w:rPr>
                <w:sz w:val="20"/>
                <w:szCs w:val="20"/>
              </w:rPr>
            </w:pPr>
          </w:p>
        </w:tc>
      </w:tr>
      <w:tr w:rsidR="00EA3854" w:rsidRPr="00DF59E4" w14:paraId="7A5D2B5B" w14:textId="77777777" w:rsidTr="009F304B">
        <w:trPr>
          <w:jc w:val="center"/>
        </w:trPr>
        <w:tc>
          <w:tcPr>
            <w:tcW w:w="8100" w:type="dxa"/>
            <w:vAlign w:val="bottom"/>
          </w:tcPr>
          <w:p w14:paraId="20457D0B" w14:textId="77777777" w:rsidR="00EA3854" w:rsidRPr="007F6D4D" w:rsidRDefault="00EA3854" w:rsidP="009F304B">
            <w:pPr>
              <w:rPr>
                <w:rFonts w:ascii="Arial" w:hAnsi="Arial" w:cs="Arial"/>
                <w:b/>
                <w:sz w:val="21"/>
                <w:szCs w:val="21"/>
              </w:rPr>
            </w:pPr>
          </w:p>
        </w:tc>
        <w:tc>
          <w:tcPr>
            <w:tcW w:w="2659" w:type="dxa"/>
            <w:vAlign w:val="center"/>
          </w:tcPr>
          <w:p w14:paraId="24DAD654" w14:textId="77777777" w:rsidR="00EA3854" w:rsidRPr="007F6D4D" w:rsidRDefault="00EA3854" w:rsidP="009F304B">
            <w:pPr>
              <w:jc w:val="right"/>
              <w:rPr>
                <w:rFonts w:ascii="Arial" w:hAnsi="Arial" w:cs="Arial"/>
                <w:sz w:val="21"/>
                <w:szCs w:val="21"/>
              </w:rPr>
            </w:pPr>
          </w:p>
        </w:tc>
      </w:tr>
      <w:tr w:rsidR="00EA3854" w:rsidRPr="00DF59E4" w14:paraId="7B507301" w14:textId="77777777" w:rsidTr="009F304B">
        <w:trPr>
          <w:jc w:val="center"/>
        </w:trPr>
        <w:tc>
          <w:tcPr>
            <w:tcW w:w="8100" w:type="dxa"/>
            <w:vAlign w:val="bottom"/>
          </w:tcPr>
          <w:p w14:paraId="63552FE7" w14:textId="77777777" w:rsidR="00EA3854" w:rsidRPr="007F6D4D" w:rsidRDefault="00EA3854" w:rsidP="009F304B">
            <w:pPr>
              <w:rPr>
                <w:rFonts w:ascii="Arial" w:hAnsi="Arial" w:cs="Arial"/>
                <w:b/>
                <w:sz w:val="21"/>
                <w:szCs w:val="21"/>
              </w:rPr>
            </w:pPr>
          </w:p>
        </w:tc>
        <w:tc>
          <w:tcPr>
            <w:tcW w:w="2659" w:type="dxa"/>
            <w:vAlign w:val="center"/>
          </w:tcPr>
          <w:p w14:paraId="561B95D8" w14:textId="77777777" w:rsidR="00EA3854" w:rsidRPr="007F6D4D" w:rsidRDefault="00EA3854" w:rsidP="009F304B">
            <w:pPr>
              <w:jc w:val="right"/>
              <w:rPr>
                <w:rFonts w:ascii="Arial" w:hAnsi="Arial" w:cs="Arial"/>
                <w:sz w:val="21"/>
                <w:szCs w:val="21"/>
              </w:rPr>
            </w:pPr>
          </w:p>
        </w:tc>
      </w:tr>
      <w:tr w:rsidR="00EA3854" w:rsidRPr="00DF59E4" w14:paraId="3FE40790" w14:textId="77777777" w:rsidTr="009F304B">
        <w:trPr>
          <w:jc w:val="center"/>
        </w:trPr>
        <w:tc>
          <w:tcPr>
            <w:tcW w:w="8100" w:type="dxa"/>
            <w:vAlign w:val="bottom"/>
          </w:tcPr>
          <w:p w14:paraId="5858F103" w14:textId="77777777" w:rsidR="00EA3854" w:rsidRPr="009931C3" w:rsidRDefault="00EA3854" w:rsidP="009F304B">
            <w:pPr>
              <w:rPr>
                <w:rFonts w:ascii="Arial" w:hAnsi="Arial" w:cs="Arial"/>
                <w:b/>
                <w:sz w:val="20"/>
                <w:szCs w:val="20"/>
              </w:rPr>
            </w:pPr>
          </w:p>
        </w:tc>
        <w:tc>
          <w:tcPr>
            <w:tcW w:w="2659" w:type="dxa"/>
          </w:tcPr>
          <w:p w14:paraId="6722DF79" w14:textId="77777777" w:rsidR="00EA3854" w:rsidRDefault="00EA3854" w:rsidP="009F304B">
            <w:pPr>
              <w:jc w:val="right"/>
              <w:rPr>
                <w:rFonts w:ascii="Arial" w:hAnsi="Arial" w:cs="Arial"/>
                <w:sz w:val="20"/>
                <w:szCs w:val="20"/>
              </w:rPr>
            </w:pPr>
          </w:p>
        </w:tc>
      </w:tr>
    </w:tbl>
    <w:p w14:paraId="2A02FAA7" w14:textId="77777777" w:rsidR="00EA3854" w:rsidRPr="00B319DB" w:rsidRDefault="00EA3854" w:rsidP="00CA52EE">
      <w:pPr>
        <w:ind w:left="-540"/>
        <w:rPr>
          <w:rFonts w:ascii="Arial" w:hAnsi="Arial" w:cs="Arial"/>
          <w:sz w:val="22"/>
          <w:szCs w:val="22"/>
        </w:rPr>
      </w:pPr>
      <w:r w:rsidRPr="00B319DB">
        <w:rPr>
          <w:rFonts w:ascii="Arial" w:hAnsi="Arial" w:cs="Arial"/>
          <w:sz w:val="22"/>
          <w:szCs w:val="22"/>
        </w:rPr>
        <w:t>{REPEAT MATTER_INFO ORDER BY m_code}{IF ON_FIRST_ROW()}</w:t>
      </w:r>
    </w:p>
    <w:p w14:paraId="4F569C41" w14:textId="77777777" w:rsidR="00EA3854" w:rsidRPr="00B319DB" w:rsidRDefault="00EA3854" w:rsidP="00CA52EE">
      <w:pPr>
        <w:ind w:left="-540"/>
        <w:rPr>
          <w:rFonts w:ascii="Arial" w:hAnsi="Arial" w:cs="Arial"/>
          <w:sz w:val="22"/>
          <w:szCs w:val="22"/>
        </w:rPr>
      </w:pPr>
    </w:p>
    <w:p w14:paraId="48B53D4F" w14:textId="77777777" w:rsidR="00EA3854" w:rsidRPr="00B319DB" w:rsidRDefault="00EA3854" w:rsidP="00CA52EE">
      <w:pPr>
        <w:ind w:left="-540"/>
        <w:rPr>
          <w:rFonts w:ascii="Arial" w:hAnsi="Arial" w:cs="Arial"/>
          <w:sz w:val="22"/>
          <w:szCs w:val="22"/>
        </w:rPr>
      </w:pPr>
      <w:r w:rsidRPr="00B319DB">
        <w:rPr>
          <w:rFonts w:ascii="Arial" w:hAnsi="Arial" w:cs="Arial"/>
          <w:sz w:val="22"/>
          <w:szCs w:val="22"/>
        </w:rPr>
        <w:t>{DATE_TO_TEXT(bill_date,'STD_C')}</w:t>
      </w:r>
    </w:p>
    <w:p w14:paraId="6BFDD56A" w14:textId="77777777" w:rsidR="00EA3854" w:rsidRPr="00B319DB" w:rsidRDefault="00EA3854" w:rsidP="00CA52EE">
      <w:pPr>
        <w:tabs>
          <w:tab w:val="right" w:pos="2700"/>
          <w:tab w:val="right" w:pos="9639"/>
        </w:tabs>
        <w:ind w:left="-540"/>
        <w:rPr>
          <w:rFonts w:ascii="Arial" w:hAnsi="Arial" w:cs="Arial"/>
          <w:color w:val="0000FF"/>
          <w:sz w:val="22"/>
          <w:szCs w:val="22"/>
        </w:rPr>
      </w:pPr>
      <w:r w:rsidRPr="00B319DB">
        <w:rPr>
          <w:rFonts w:ascii="Arial" w:hAnsi="Arial" w:cs="Arial"/>
          <w:vanish/>
          <w:color w:val="0000FF"/>
          <w:sz w:val="22"/>
          <w:szCs w:val="22"/>
        </w:rPr>
        <w:t>.</w:t>
      </w:r>
    </w:p>
    <w:p w14:paraId="03F13BEC" w14:textId="77777777" w:rsidR="00EA3854" w:rsidRPr="00B319DB" w:rsidRDefault="00EA3854" w:rsidP="00CA52EE">
      <w:pPr>
        <w:tabs>
          <w:tab w:val="right" w:pos="2700"/>
          <w:tab w:val="right" w:pos="9639"/>
        </w:tabs>
        <w:ind w:left="-540"/>
        <w:rPr>
          <w:rFonts w:ascii="Arial" w:hAnsi="Arial" w:cs="Arial"/>
          <w:sz w:val="22"/>
          <w:szCs w:val="22"/>
        </w:rPr>
      </w:pPr>
    </w:p>
    <w:p w14:paraId="58947C50" w14:textId="77777777" w:rsidR="00EA3854" w:rsidRPr="00B319DB" w:rsidRDefault="00EA3854" w:rsidP="00CA52EE">
      <w:pPr>
        <w:tabs>
          <w:tab w:val="right" w:pos="2700"/>
          <w:tab w:val="right" w:pos="9639"/>
        </w:tabs>
        <w:ind w:left="-540"/>
        <w:rPr>
          <w:rFonts w:ascii="Arial" w:hAnsi="Arial" w:cs="Arial"/>
          <w:sz w:val="22"/>
          <w:szCs w:val="22"/>
        </w:rPr>
      </w:pPr>
    </w:p>
    <w:p w14:paraId="5371F003" w14:textId="77777777"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 Not EMPTY (p_address_name)}{p_address_name}{ELSE}{IF p_name_type=’o’}{p_long_name}{ELSE}{p_first} {p_last}{END IF}{END IF}</w:t>
      </w:r>
    </w:p>
    <w:p w14:paraId="551192F5" w14:textId="77777777"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{p_address1}{IF NOT EMPTY(p_address2)}{"[HRT]"}{p_address2}{END IF}{IF NOT EMPTY(p_address3)} {"[HRT]"}{p_address3}{END IF}{IF NOT EMPTY(p_address4)} {"[HRT]"}{p_address4}{END IF}</w:t>
      </w:r>
    </w:p>
    <w:p w14:paraId="1E3FA21D" w14:textId="77777777"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 NOT EMPTY(p_city)}{p_city}, {p_state_prov_code}  {p_zip_code}{END IF}</w:t>
      </w:r>
    </w:p>
    <w:p w14:paraId="0A3AF599" w14:textId="77777777" w:rsidR="00EA3854" w:rsidRPr="00B319DB" w:rsidRDefault="00EA3854" w:rsidP="00CA52EE">
      <w:pPr>
        <w:tabs>
          <w:tab w:val="right" w:pos="2700"/>
          <w:tab w:val="right" w:pos="9639"/>
        </w:tabs>
        <w:ind w:left="-540"/>
        <w:rPr>
          <w:rFonts w:ascii="Arial" w:hAnsi="Arial" w:cs="Arial"/>
          <w:sz w:val="22"/>
          <w:szCs w:val="22"/>
        </w:rPr>
      </w:pPr>
      <w:r w:rsidRPr="00B319DB">
        <w:rPr>
          <w:rFonts w:ascii="Arial" w:hAnsi="Arial" w:cs="Arial"/>
          <w:sz w:val="22"/>
          <w:szCs w:val="22"/>
        </w:rPr>
        <w:t>{IFF (p_country_code = "CA", "", p_country_name)}</w:t>
      </w:r>
    </w:p>
    <w:p w14:paraId="12ECB7DD" w14:textId="77777777" w:rsidR="00EA3854" w:rsidRPr="00B319DB" w:rsidRDefault="00EA3854" w:rsidP="00CA52EE">
      <w:pPr>
        <w:tabs>
          <w:tab w:val="right" w:pos="2700"/>
          <w:tab w:val="right" w:pos="9639"/>
        </w:tabs>
        <w:ind w:left="-540"/>
        <w:rPr>
          <w:rFonts w:ascii="Arial" w:hAnsi="Arial" w:cs="Arial"/>
          <w:sz w:val="22"/>
          <w:szCs w:val="22"/>
        </w:rPr>
      </w:pPr>
    </w:p>
    <w:p w14:paraId="1E56657D" w14:textId="77777777" w:rsidR="00EA3854" w:rsidRPr="00B319DB" w:rsidRDefault="00EA3854" w:rsidP="00CA52EE">
      <w:pPr>
        <w:tabs>
          <w:tab w:val="left" w:pos="1440"/>
        </w:tabs>
        <w:ind w:left="-540"/>
        <w:rPr>
          <w:rFonts w:ascii="Arial" w:hAnsi="Arial" w:cs="Arial"/>
          <w:b/>
          <w:sz w:val="22"/>
          <w:szCs w:val="22"/>
        </w:rPr>
      </w:pPr>
    </w:p>
    <w:p w14:paraId="73803BD5" w14:textId="77777777" w:rsidR="00EA3854" w:rsidRPr="00B319DB" w:rsidRDefault="00EA3854" w:rsidP="00CA52EE">
      <w:pPr>
        <w:tabs>
          <w:tab w:val="right" w:pos="2700"/>
          <w:tab w:val="right" w:pos="9639"/>
        </w:tabs>
        <w:ind w:left="-540"/>
        <w:rPr>
          <w:rFonts w:ascii="Arial" w:hAnsi="Arial" w:cs="Arial"/>
          <w:b/>
          <w:sz w:val="22"/>
          <w:szCs w:val="22"/>
        </w:rPr>
      </w:pPr>
      <w:r w:rsidRPr="00B319DB">
        <w:rPr>
          <w:rFonts w:ascii="Arial" w:hAnsi="Arial" w:cs="Arial"/>
          <w:b/>
          <w:sz w:val="22"/>
          <w:szCs w:val="22"/>
        </w:rPr>
        <w:t xml:space="preserve">Re: </w:t>
      </w:r>
      <w:r w:rsidR="00417A4E">
        <w:rPr>
          <w:rFonts w:ascii="Arial" w:hAnsi="Arial" w:cs="Arial"/>
          <w:b/>
          <w:sz w:val="22"/>
          <w:szCs w:val="22"/>
        </w:rPr>
        <w:t>{m_long_name}</w:t>
      </w:r>
      <w:r w:rsidRPr="00B319DB">
        <w:rPr>
          <w:rFonts w:ascii="Arial" w:hAnsi="Arial" w:cs="Arial"/>
          <w:b/>
          <w:sz w:val="22"/>
          <w:szCs w:val="22"/>
        </w:rPr>
        <w:t xml:space="preserve"> – {IF Not EMPTY (p_address_name)}{p_address_name}{ELSE}{IF p_name_type=’o’}{p_long_name}{ELSE}{p_first} {p_last}{END IF}{END IF}</w:t>
      </w:r>
    </w:p>
    <w:p w14:paraId="198448E7" w14:textId="77777777" w:rsidR="00EA3854" w:rsidRPr="00B319DB" w:rsidRDefault="00EA3854" w:rsidP="00CA52EE">
      <w:pPr>
        <w:tabs>
          <w:tab w:val="right" w:pos="2700"/>
          <w:tab w:val="right" w:pos="9639"/>
        </w:tabs>
        <w:ind w:left="-540"/>
        <w:rPr>
          <w:rFonts w:ascii="Arial" w:hAnsi="Arial" w:cs="Arial"/>
          <w:sz w:val="22"/>
          <w:szCs w:val="22"/>
        </w:rPr>
      </w:pPr>
    </w:p>
    <w:p w14:paraId="02ED7667" w14:textId="77777777" w:rsidR="00EA3854" w:rsidRPr="00B319DB" w:rsidRDefault="00EA3854" w:rsidP="00CA52EE">
      <w:pPr>
        <w:ind w:left="-540"/>
        <w:rPr>
          <w:rFonts w:ascii="Arial" w:hAnsi="Arial" w:cs="Arial"/>
          <w:sz w:val="22"/>
          <w:szCs w:val="22"/>
        </w:rPr>
      </w:pPr>
      <w:r w:rsidRPr="00B319DB">
        <w:rPr>
          <w:rFonts w:ascii="Arial" w:hAnsi="Arial" w:cs="Arial"/>
          <w:sz w:val="22"/>
          <w:szCs w:val="22"/>
        </w:rPr>
        <w:t>{END IF}Please find enclosed a copy of the invoice which includes our professional fees for providing corporate services.  Payment of our invoice may be made by cheque, electronic wire, or credit card in the manner indicated on the remittance copy of our invoice.</w:t>
      </w:r>
    </w:p>
    <w:p w14:paraId="6AE3EE89" w14:textId="77777777" w:rsidR="00EA3854" w:rsidRPr="00B319DB" w:rsidRDefault="00EA3854" w:rsidP="00CA52EE">
      <w:pPr>
        <w:ind w:left="-540"/>
        <w:rPr>
          <w:rFonts w:ascii="Arial" w:hAnsi="Arial" w:cs="Arial"/>
          <w:sz w:val="22"/>
          <w:szCs w:val="22"/>
        </w:rPr>
      </w:pPr>
    </w:p>
    <w:p w14:paraId="4542E28D" w14:textId="77777777" w:rsidR="000C17A2" w:rsidRPr="00417C19" w:rsidRDefault="000C17A2" w:rsidP="000C17A2">
      <w:pPr>
        <w:ind w:left="-540"/>
        <w:rPr>
          <w:rFonts w:ascii="Arial" w:hAnsi="Arial" w:cs="Arial"/>
          <w:vanish/>
          <w:color w:val="0000FF"/>
          <w:sz w:val="21"/>
          <w:szCs w:val="21"/>
        </w:rPr>
      </w:pPr>
      <w:r w:rsidRPr="00417C19">
        <w:rPr>
          <w:rFonts w:ascii="Arial" w:hAnsi="Arial" w:cs="Arial"/>
          <w:sz w:val="21"/>
          <w:szCs w:val="21"/>
        </w:rPr>
        <w:t xml:space="preserve">We appreciate your continued business.  </w:t>
      </w:r>
    </w:p>
    <w:p w14:paraId="31FA1177" w14:textId="3DF3555A" w:rsidR="000C17A2" w:rsidRDefault="000C17A2" w:rsidP="000C17A2">
      <w:pPr>
        <w:ind w:left="-540"/>
        <w:rPr>
          <w:rFonts w:ascii="Arial" w:hAnsi="Arial" w:cs="Arial"/>
          <w:sz w:val="22"/>
          <w:szCs w:val="22"/>
        </w:rPr>
      </w:pPr>
      <w:r w:rsidRPr="00417C19">
        <w:rPr>
          <w:rFonts w:ascii="Arial" w:hAnsi="Arial" w:cs="Arial"/>
          <w:sz w:val="21"/>
          <w:szCs w:val="21"/>
        </w:rPr>
        <w:t xml:space="preserve">If you have any questions or concerns, please do not hesitate to contact </w:t>
      </w:r>
      <w:r>
        <w:rPr>
          <w:rFonts w:ascii="Arial" w:hAnsi="Arial" w:cs="Arial"/>
          <w:sz w:val="22"/>
          <w:szCs w:val="22"/>
        </w:rPr>
        <w:t>{IF m_bill_tkpr_init &lt;&gt; ‘CORP’}{m_bill_tkpr_first} {m_bill_tkpr_last} at {m_bill_tkpr_email}</w:t>
      </w:r>
      <w:r w:rsidR="00CE329D">
        <w:rPr>
          <w:rFonts w:ascii="Arial" w:hAnsi="Arial" w:cs="Arial"/>
          <w:sz w:val="22"/>
          <w:szCs w:val="22"/>
        </w:rPr>
        <w:t>{ELSE}our office at {office_phone}</w:t>
      </w:r>
      <w:r>
        <w:rPr>
          <w:rFonts w:ascii="Arial" w:hAnsi="Arial" w:cs="Arial"/>
          <w:sz w:val="22"/>
          <w:szCs w:val="22"/>
        </w:rPr>
        <w:t>{END IF}{IF m_bill_tkpr &lt;&gt; m_resp_tkpr}{IF m_resp_tkpr_init = ‘CORP’} or our office at {office_phone}.{ELSE}</w:t>
      </w:r>
      <w:r w:rsidR="00155E40">
        <w:rPr>
          <w:rFonts w:ascii="Arial" w:hAnsi="Arial" w:cs="Arial"/>
          <w:sz w:val="22"/>
          <w:szCs w:val="22"/>
        </w:rPr>
        <w:t>{IF m_bill_tkpr_init &lt;&gt; ‘CORP’}</w:t>
      </w:r>
      <w:r>
        <w:rPr>
          <w:rFonts w:ascii="Arial" w:hAnsi="Arial" w:cs="Arial"/>
          <w:sz w:val="22"/>
          <w:szCs w:val="22"/>
        </w:rPr>
        <w:t xml:space="preserve"> or </w:t>
      </w:r>
      <w:r w:rsidR="00155E40">
        <w:rPr>
          <w:rFonts w:ascii="Arial" w:hAnsi="Arial" w:cs="Arial"/>
          <w:sz w:val="22"/>
          <w:szCs w:val="22"/>
        </w:rPr>
        <w:t>{END IF}</w:t>
      </w:r>
      <w:r>
        <w:rPr>
          <w:rFonts w:ascii="Arial" w:hAnsi="Arial" w:cs="Arial"/>
          <w:sz w:val="22"/>
          <w:szCs w:val="22"/>
        </w:rPr>
        <w:t>{m_resp_tkpr_first}</w:t>
      </w:r>
      <w:r w:rsidR="00216446">
        <w:rPr>
          <w:rFonts w:ascii="Arial" w:hAnsi="Arial" w:cs="Arial"/>
          <w:sz w:val="22"/>
          <w:szCs w:val="22"/>
        </w:rPr>
        <w:t xml:space="preserve"> </w:t>
      </w:r>
      <w:r>
        <w:rPr>
          <w:rFonts w:ascii="Arial" w:hAnsi="Arial" w:cs="Arial"/>
          <w:sz w:val="22"/>
          <w:szCs w:val="22"/>
        </w:rPr>
        <w:t>{m_resp_tkpr_last} at {m_resp_tkpr_email}.{END IF}{END IF}</w:t>
      </w:r>
    </w:p>
    <w:p w14:paraId="617CDEB1" w14:textId="77777777" w:rsidR="002454FC" w:rsidRDefault="002454FC" w:rsidP="00CA52EE">
      <w:pPr>
        <w:ind w:left="-540"/>
        <w:rPr>
          <w:rFonts w:ascii="Arial" w:hAnsi="Arial" w:cs="Arial"/>
          <w:sz w:val="22"/>
          <w:szCs w:val="22"/>
        </w:rPr>
      </w:pPr>
    </w:p>
    <w:p w14:paraId="0E780BB0" w14:textId="77777777" w:rsidR="00EA3854" w:rsidRPr="00B319DB" w:rsidRDefault="00EA3854" w:rsidP="00CA52EE">
      <w:pPr>
        <w:ind w:left="-540"/>
        <w:rPr>
          <w:rFonts w:ascii="Arial" w:hAnsi="Arial" w:cs="Arial"/>
          <w:sz w:val="22"/>
          <w:szCs w:val="22"/>
          <w:lang w:val="en"/>
        </w:rPr>
      </w:pPr>
    </w:p>
    <w:p w14:paraId="2E651B2E" w14:textId="77777777" w:rsidR="00EA3854" w:rsidRPr="00B319DB" w:rsidRDefault="00EA3854" w:rsidP="00CA52EE">
      <w:pPr>
        <w:ind w:left="-540"/>
        <w:rPr>
          <w:rFonts w:ascii="Arial" w:hAnsi="Arial" w:cs="Arial"/>
          <w:sz w:val="22"/>
          <w:szCs w:val="22"/>
          <w:lang w:val="en"/>
        </w:rPr>
      </w:pPr>
    </w:p>
    <w:p w14:paraId="77D08F0C" w14:textId="77777777" w:rsidR="00EA3854" w:rsidRPr="00B319DB" w:rsidRDefault="00EA3854" w:rsidP="00CA52EE">
      <w:pPr>
        <w:spacing w:after="120"/>
        <w:ind w:left="-540"/>
        <w:rPr>
          <w:rFonts w:ascii="Arial" w:hAnsi="Arial" w:cs="Arial"/>
          <w:sz w:val="22"/>
          <w:szCs w:val="22"/>
        </w:rPr>
      </w:pPr>
      <w:r w:rsidRPr="00B319DB">
        <w:rPr>
          <w:rFonts w:ascii="Arial" w:hAnsi="Arial" w:cs="Arial"/>
          <w:sz w:val="22"/>
          <w:szCs w:val="22"/>
        </w:rPr>
        <w:t xml:space="preserve">Yours truly, </w:t>
      </w:r>
    </w:p>
    <w:p w14:paraId="170CA950" w14:textId="77777777" w:rsidR="00EA3854" w:rsidRDefault="00EA3854" w:rsidP="00EA3854">
      <w:pPr>
        <w:spacing w:after="120"/>
      </w:pPr>
    </w:p>
    <w:p w14:paraId="5BC80F8B" w14:textId="77777777" w:rsidR="00EA3854" w:rsidRDefault="00EA3854" w:rsidP="00A0307D">
      <w:pPr>
        <w:spacing w:after="120"/>
        <w:ind w:left="-540"/>
        <w:rPr>
          <w:b/>
        </w:rPr>
      </w:pPr>
      <w:r>
        <w:rPr>
          <w:b/>
        </w:rPr>
        <w:t>MLT AIKINS LLP</w:t>
      </w:r>
    </w:p>
    <w:p w14:paraId="25092B27" w14:textId="77777777" w:rsidR="00EA3854" w:rsidRDefault="00EA3854" w:rsidP="00EA3854">
      <w:pPr>
        <w:pStyle w:val="Header"/>
        <w:tabs>
          <w:tab w:val="clear" w:pos="4320"/>
          <w:tab w:val="clear" w:pos="8640"/>
        </w:tabs>
        <w:rPr>
          <w:rFonts w:ascii="Arial" w:hAnsi="Arial" w:cs="Arial"/>
          <w:sz w:val="21"/>
          <w:szCs w:val="21"/>
        </w:rPr>
      </w:pPr>
    </w:p>
    <w:p w14:paraId="6BC940F8" w14:textId="77777777" w:rsidR="00EA3854" w:rsidRDefault="00EA3854" w:rsidP="00EA3854">
      <w:pPr>
        <w:pStyle w:val="Header"/>
        <w:tabs>
          <w:tab w:val="clear" w:pos="4320"/>
          <w:tab w:val="clear" w:pos="8640"/>
        </w:tabs>
        <w:rPr>
          <w:rFonts w:ascii="Arial" w:hAnsi="Arial" w:cs="Arial"/>
          <w:sz w:val="21"/>
          <w:szCs w:val="21"/>
        </w:rPr>
      </w:pPr>
    </w:p>
    <w:p w14:paraId="22CE6714" w14:textId="77777777" w:rsidR="00EA3854" w:rsidRDefault="00EA3854" w:rsidP="00EA3854">
      <w:pPr>
        <w:pStyle w:val="Header"/>
        <w:tabs>
          <w:tab w:val="clear" w:pos="4320"/>
          <w:tab w:val="clear" w:pos="8640"/>
        </w:tabs>
        <w:rPr>
          <w:rFonts w:ascii="Arial" w:hAnsi="Arial" w:cs="Arial"/>
          <w:sz w:val="21"/>
          <w:szCs w:val="21"/>
        </w:rPr>
      </w:pPr>
    </w:p>
    <w:p w14:paraId="63551CD7" w14:textId="77777777" w:rsidR="004D42A1" w:rsidRDefault="00EA3854" w:rsidP="00AC1BC4">
      <w:pPr>
        <w:rPr>
          <w:rFonts w:ascii="Arial" w:hAnsi="Arial" w:cs="Arial"/>
          <w:sz w:val="21"/>
          <w:szCs w:val="21"/>
        </w:rPr>
        <w:sectPr w:rsidR="004D42A1"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7F6D4D">
        <w:rPr>
          <w:rFonts w:ascii="Arial" w:hAnsi="Arial" w:cs="Arial"/>
          <w:sz w:val="21"/>
          <w:szCs w:val="21"/>
        </w:rPr>
        <w:t>{END REPEAT}</w:t>
      </w:r>
    </w:p>
    <w:p w14:paraId="5340553F" w14:textId="77777777" w:rsidR="002E0748" w:rsidRDefault="00D0023A" w:rsidP="00DF7ACF">
      <w:pPr>
        <w:keepNext/>
        <w:keepLines/>
        <w:rPr>
          <w:rFonts w:ascii="Arial" w:hAnsi="Arial" w:cs="Arial"/>
          <w:sz w:val="21"/>
          <w:szCs w:val="21"/>
        </w:rPr>
        <w:sectPr w:rsidR="002E0748" w:rsidSect="00846FA3">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“CSDAnnualBill1NoHeader</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6613365D"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CSDAnnual</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0A197DE2"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E0357" w14:textId="77777777" w:rsidR="00AE1A9F" w:rsidRDefault="00AE1A9F">
      <w:r>
        <w:separator/>
      </w:r>
    </w:p>
  </w:endnote>
  <w:endnote w:type="continuationSeparator" w:id="0">
    <w:p w14:paraId="0A2FABD9"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DC463"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8396"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2E608"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89B1"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EF064" w14:textId="77777777" w:rsidR="00AE1A9F" w:rsidRDefault="00AE1A9F">
      <w:r>
        <w:separator/>
      </w:r>
    </w:p>
  </w:footnote>
  <w:footnote w:type="continuationSeparator" w:id="0">
    <w:p w14:paraId="1E0A4DF3"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CDAA6"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5EF8DBC6" w14:textId="77777777" w:rsidTr="008E256B">
      <w:trPr>
        <w:trHeight w:val="1247"/>
        <w:jc w:val="center"/>
      </w:trPr>
      <w:tc>
        <w:tcPr>
          <w:tcW w:w="5215" w:type="dxa"/>
        </w:tcPr>
        <w:p w14:paraId="5C3943B8" w14:textId="77777777" w:rsidR="00DE772C" w:rsidRPr="009D779A" w:rsidRDefault="00DE772C" w:rsidP="00DE772C">
          <w:r w:rsidRPr="009D779A">
            <w:rPr>
              <w:noProof/>
            </w:rPr>
            <w:drawing>
              <wp:inline distT="0" distB="0" distL="0" distR="0" wp14:anchorId="06F25823" wp14:editId="1A2BFB5A">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1BE7D0B9"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273F0BBF" w14:textId="77777777" w:rsidR="00DE772C" w:rsidRPr="009D779A" w:rsidRDefault="00DE772C" w:rsidP="00DE772C">
          <w:pPr>
            <w:spacing w:line="276" w:lineRule="auto"/>
            <w:jc w:val="right"/>
            <w:rPr>
              <w:sz w:val="14"/>
              <w:szCs w:val="14"/>
            </w:rPr>
          </w:pPr>
          <w:r>
            <w:rPr>
              <w:sz w:val="14"/>
              <w:szCs w:val="14"/>
            </w:rPr>
            <w:t>{ office_city}</w:t>
          </w:r>
          <w:r w:rsidRPr="009D779A">
            <w:rPr>
              <w:sz w:val="14"/>
              <w:szCs w:val="14"/>
            </w:rPr>
            <w:t>, { office_state_code} {office_post_code}</w:t>
          </w:r>
        </w:p>
        <w:p w14:paraId="38B25D41" w14:textId="77777777" w:rsidR="00DE772C" w:rsidRPr="009D779A" w:rsidRDefault="00DE772C" w:rsidP="00DE772C">
          <w:pPr>
            <w:tabs>
              <w:tab w:val="center" w:pos="4680"/>
              <w:tab w:val="right" w:pos="9360"/>
            </w:tabs>
            <w:jc w:val="right"/>
            <w:rPr>
              <w:sz w:val="14"/>
              <w:szCs w:val="14"/>
            </w:rPr>
          </w:pPr>
          <w:r w:rsidRPr="009D779A">
            <w:rPr>
              <w:sz w:val="14"/>
              <w:szCs w:val="14"/>
            </w:rPr>
            <w:t>Tel.  {office_phone}</w:t>
          </w:r>
        </w:p>
        <w:p w14:paraId="2DB0494D" w14:textId="77777777" w:rsidR="00DE772C" w:rsidRPr="009D779A" w:rsidRDefault="00DE772C" w:rsidP="00DE772C">
          <w:pPr>
            <w:tabs>
              <w:tab w:val="center" w:pos="4680"/>
              <w:tab w:val="right" w:pos="9360"/>
            </w:tabs>
            <w:jc w:val="right"/>
            <w:rPr>
              <w:sz w:val="14"/>
              <w:szCs w:val="14"/>
            </w:rPr>
          </w:pPr>
          <w:r w:rsidRPr="009D779A">
            <w:rPr>
              <w:sz w:val="14"/>
              <w:szCs w:val="14"/>
            </w:rPr>
            <w:t>Fax  {office_fax}</w:t>
          </w:r>
        </w:p>
      </w:tc>
    </w:tr>
  </w:tbl>
  <w:p w14:paraId="0C141BBE"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1F37FBD5" w14:textId="77777777" w:rsidTr="001802D2">
      <w:trPr>
        <w:trHeight w:val="1247"/>
        <w:jc w:val="center"/>
      </w:trPr>
      <w:tc>
        <w:tcPr>
          <w:tcW w:w="5215" w:type="dxa"/>
        </w:tcPr>
        <w:p w14:paraId="2E248E55" w14:textId="77777777" w:rsidR="00DC2E11" w:rsidRPr="009D779A" w:rsidRDefault="00DC2E11" w:rsidP="00DC2E11">
          <w:r w:rsidRPr="009D779A">
            <w:rPr>
              <w:noProof/>
            </w:rPr>
            <w:drawing>
              <wp:inline distT="0" distB="0" distL="0" distR="0" wp14:anchorId="24566DDC" wp14:editId="22C1534F">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4B750D06"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4817738" w14:textId="77777777" w:rsidR="00DC2E11" w:rsidRPr="009D779A" w:rsidRDefault="00DC2E11" w:rsidP="00DC2E11">
          <w:pPr>
            <w:spacing w:line="276" w:lineRule="auto"/>
            <w:jc w:val="right"/>
            <w:rPr>
              <w:sz w:val="14"/>
              <w:szCs w:val="14"/>
            </w:rPr>
          </w:pPr>
          <w:r>
            <w:rPr>
              <w:sz w:val="14"/>
              <w:szCs w:val="14"/>
            </w:rPr>
            <w:t>{ office_city}</w:t>
          </w:r>
          <w:r w:rsidRPr="009D779A">
            <w:rPr>
              <w:sz w:val="14"/>
              <w:szCs w:val="14"/>
            </w:rPr>
            <w:t>, { office_state_code} {office_post_code}</w:t>
          </w:r>
        </w:p>
        <w:p w14:paraId="55C78997" w14:textId="77777777" w:rsidR="00DC2E11" w:rsidRPr="009D779A" w:rsidRDefault="00DC2E11" w:rsidP="00DC2E11">
          <w:pPr>
            <w:tabs>
              <w:tab w:val="center" w:pos="4680"/>
              <w:tab w:val="right" w:pos="9360"/>
            </w:tabs>
            <w:jc w:val="right"/>
            <w:rPr>
              <w:sz w:val="14"/>
              <w:szCs w:val="14"/>
            </w:rPr>
          </w:pPr>
          <w:r w:rsidRPr="009D779A">
            <w:rPr>
              <w:sz w:val="14"/>
              <w:szCs w:val="14"/>
            </w:rPr>
            <w:t>Tel.  {office_phone}</w:t>
          </w:r>
        </w:p>
        <w:p w14:paraId="62F6556C" w14:textId="77777777" w:rsidR="00DC2E11" w:rsidRPr="009D779A" w:rsidRDefault="00DC2E11" w:rsidP="00DC2E11">
          <w:pPr>
            <w:tabs>
              <w:tab w:val="center" w:pos="4680"/>
              <w:tab w:val="right" w:pos="9360"/>
            </w:tabs>
            <w:jc w:val="right"/>
            <w:rPr>
              <w:sz w:val="14"/>
              <w:szCs w:val="14"/>
            </w:rPr>
          </w:pPr>
          <w:r w:rsidRPr="009D779A">
            <w:rPr>
              <w:sz w:val="14"/>
              <w:szCs w:val="14"/>
            </w:rPr>
            <w:t>Fax  {office_fax}</w:t>
          </w:r>
        </w:p>
      </w:tc>
    </w:tr>
  </w:tbl>
  <w:p w14:paraId="41C4EDED"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3E657CB7" w14:textId="77777777" w:rsidTr="00203865">
      <w:trPr>
        <w:trHeight w:val="1247"/>
        <w:jc w:val="center"/>
      </w:trPr>
      <w:tc>
        <w:tcPr>
          <w:tcW w:w="5215" w:type="dxa"/>
        </w:tcPr>
        <w:p w14:paraId="469B8D6C" w14:textId="77777777" w:rsidR="004C2A3E" w:rsidRPr="009D779A" w:rsidRDefault="004C2A3E" w:rsidP="00DE772C">
          <w:r w:rsidRPr="009D779A">
            <w:rPr>
              <w:noProof/>
            </w:rPr>
            <w:drawing>
              <wp:inline distT="0" distB="0" distL="0" distR="0" wp14:anchorId="6DA5D4FD" wp14:editId="0DE8DF35">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588D442C"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3E7D20F4" w14:textId="77777777" w:rsidR="004C2A3E" w:rsidRPr="009D779A" w:rsidRDefault="004C2A3E" w:rsidP="00DE772C">
          <w:pPr>
            <w:spacing w:line="276" w:lineRule="auto"/>
            <w:jc w:val="right"/>
            <w:rPr>
              <w:sz w:val="14"/>
              <w:szCs w:val="14"/>
            </w:rPr>
          </w:pPr>
          <w:r>
            <w:rPr>
              <w:sz w:val="14"/>
              <w:szCs w:val="14"/>
            </w:rPr>
            <w:t>{ office_city}</w:t>
          </w:r>
          <w:r w:rsidRPr="009D779A">
            <w:rPr>
              <w:sz w:val="14"/>
              <w:szCs w:val="14"/>
            </w:rPr>
            <w:t>, { office_state_code} {office_post_code}</w:t>
          </w:r>
        </w:p>
        <w:p w14:paraId="616609BB" w14:textId="77777777" w:rsidR="004C2A3E" w:rsidRPr="009D779A" w:rsidRDefault="004C2A3E" w:rsidP="00DE772C">
          <w:pPr>
            <w:tabs>
              <w:tab w:val="center" w:pos="4680"/>
              <w:tab w:val="right" w:pos="9360"/>
            </w:tabs>
            <w:jc w:val="right"/>
            <w:rPr>
              <w:sz w:val="14"/>
              <w:szCs w:val="14"/>
            </w:rPr>
          </w:pPr>
          <w:r w:rsidRPr="009D779A">
            <w:rPr>
              <w:sz w:val="14"/>
              <w:szCs w:val="14"/>
            </w:rPr>
            <w:t>Tel.  {office_phone}</w:t>
          </w:r>
        </w:p>
        <w:p w14:paraId="229023A7" w14:textId="77777777" w:rsidR="004C2A3E" w:rsidRDefault="004C2A3E" w:rsidP="00DE772C">
          <w:pPr>
            <w:tabs>
              <w:tab w:val="center" w:pos="4680"/>
              <w:tab w:val="right" w:pos="9360"/>
            </w:tabs>
            <w:jc w:val="right"/>
            <w:rPr>
              <w:sz w:val="14"/>
              <w:szCs w:val="14"/>
            </w:rPr>
          </w:pPr>
          <w:r w:rsidRPr="009D779A">
            <w:rPr>
              <w:sz w:val="14"/>
              <w:szCs w:val="14"/>
            </w:rPr>
            <w:t>Fax  {office_fax}</w:t>
          </w:r>
        </w:p>
        <w:p w14:paraId="0EB4738B" w14:textId="77777777" w:rsidR="004C2A3E" w:rsidRDefault="004C2A3E" w:rsidP="00DE772C">
          <w:pPr>
            <w:tabs>
              <w:tab w:val="center" w:pos="4680"/>
              <w:tab w:val="right" w:pos="9360"/>
            </w:tabs>
            <w:jc w:val="right"/>
            <w:rPr>
              <w:sz w:val="14"/>
              <w:szCs w:val="14"/>
            </w:rPr>
          </w:pPr>
        </w:p>
        <w:p w14:paraId="3BC165FA"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0571F06E"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p w14:paraId="7F215FCF"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566E3D57"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2E44D97B" w14:textId="77777777" w:rsidTr="00203865">
      <w:trPr>
        <w:trHeight w:val="1247"/>
        <w:jc w:val="center"/>
      </w:trPr>
      <w:tc>
        <w:tcPr>
          <w:tcW w:w="5215" w:type="dxa"/>
        </w:tcPr>
        <w:p w14:paraId="0D63E7E0" w14:textId="77777777" w:rsidR="006E390B" w:rsidRPr="009D779A" w:rsidRDefault="006E390B" w:rsidP="00DE772C">
          <w:r w:rsidRPr="009D779A">
            <w:rPr>
              <w:noProof/>
            </w:rPr>
            <w:drawing>
              <wp:inline distT="0" distB="0" distL="0" distR="0" wp14:anchorId="39C799F2" wp14:editId="39699A67">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4CC32E6D"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76D8F252" w14:textId="77777777" w:rsidR="006E390B" w:rsidRPr="009D779A" w:rsidRDefault="006E390B" w:rsidP="00DE772C">
          <w:pPr>
            <w:spacing w:line="276" w:lineRule="auto"/>
            <w:jc w:val="right"/>
            <w:rPr>
              <w:sz w:val="14"/>
              <w:szCs w:val="14"/>
            </w:rPr>
          </w:pPr>
          <w:r>
            <w:rPr>
              <w:sz w:val="14"/>
              <w:szCs w:val="14"/>
            </w:rPr>
            <w:t>{ office_city}</w:t>
          </w:r>
          <w:r w:rsidRPr="009D779A">
            <w:rPr>
              <w:sz w:val="14"/>
              <w:szCs w:val="14"/>
            </w:rPr>
            <w:t>, { office_state_code} {office_post_code}</w:t>
          </w:r>
        </w:p>
        <w:p w14:paraId="7BD5351D" w14:textId="77777777" w:rsidR="006E390B" w:rsidRPr="009D779A" w:rsidRDefault="006E390B" w:rsidP="00DE772C">
          <w:pPr>
            <w:tabs>
              <w:tab w:val="center" w:pos="4680"/>
              <w:tab w:val="right" w:pos="9360"/>
            </w:tabs>
            <w:jc w:val="right"/>
            <w:rPr>
              <w:sz w:val="14"/>
              <w:szCs w:val="14"/>
            </w:rPr>
          </w:pPr>
          <w:r w:rsidRPr="009D779A">
            <w:rPr>
              <w:sz w:val="14"/>
              <w:szCs w:val="14"/>
            </w:rPr>
            <w:t>Tel.  {office_phone}</w:t>
          </w:r>
        </w:p>
        <w:p w14:paraId="3D638728" w14:textId="77777777" w:rsidR="006E390B" w:rsidRPr="009D779A" w:rsidRDefault="006E390B" w:rsidP="00DE772C">
          <w:pPr>
            <w:tabs>
              <w:tab w:val="center" w:pos="4680"/>
              <w:tab w:val="right" w:pos="9360"/>
            </w:tabs>
            <w:jc w:val="right"/>
            <w:rPr>
              <w:sz w:val="14"/>
              <w:szCs w:val="14"/>
            </w:rPr>
          </w:pPr>
          <w:r w:rsidRPr="009D779A">
            <w:rPr>
              <w:sz w:val="14"/>
              <w:szCs w:val="14"/>
            </w:rPr>
            <w:t>Fax  {office_fax}</w:t>
          </w:r>
        </w:p>
      </w:tc>
    </w:tr>
  </w:tbl>
  <w:p w14:paraId="22581642"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3E63"/>
    <w:rsid w:val="00036FB7"/>
    <w:rsid w:val="00073E11"/>
    <w:rsid w:val="00077357"/>
    <w:rsid w:val="00086B0E"/>
    <w:rsid w:val="000C17A2"/>
    <w:rsid w:val="000C612C"/>
    <w:rsid w:val="000E6C83"/>
    <w:rsid w:val="000F159A"/>
    <w:rsid w:val="00124B9C"/>
    <w:rsid w:val="00155E40"/>
    <w:rsid w:val="001C02B2"/>
    <w:rsid w:val="00203865"/>
    <w:rsid w:val="00216446"/>
    <w:rsid w:val="00217A93"/>
    <w:rsid w:val="002454FC"/>
    <w:rsid w:val="00293BE5"/>
    <w:rsid w:val="002E0748"/>
    <w:rsid w:val="00301AE3"/>
    <w:rsid w:val="003268FF"/>
    <w:rsid w:val="00350FE4"/>
    <w:rsid w:val="00367977"/>
    <w:rsid w:val="003827B0"/>
    <w:rsid w:val="00392D8D"/>
    <w:rsid w:val="003A36FD"/>
    <w:rsid w:val="00417A4E"/>
    <w:rsid w:val="00462417"/>
    <w:rsid w:val="00481A25"/>
    <w:rsid w:val="004C2A3E"/>
    <w:rsid w:val="004D42A1"/>
    <w:rsid w:val="00515D04"/>
    <w:rsid w:val="005166D9"/>
    <w:rsid w:val="005563EA"/>
    <w:rsid w:val="0055702C"/>
    <w:rsid w:val="0062695D"/>
    <w:rsid w:val="00640EEF"/>
    <w:rsid w:val="00645A2C"/>
    <w:rsid w:val="00685F7F"/>
    <w:rsid w:val="00691A97"/>
    <w:rsid w:val="006A3994"/>
    <w:rsid w:val="006E390B"/>
    <w:rsid w:val="006E6FBF"/>
    <w:rsid w:val="00701719"/>
    <w:rsid w:val="0072611F"/>
    <w:rsid w:val="0075591C"/>
    <w:rsid w:val="007B48A7"/>
    <w:rsid w:val="007F414C"/>
    <w:rsid w:val="00802A10"/>
    <w:rsid w:val="0083100D"/>
    <w:rsid w:val="008312C3"/>
    <w:rsid w:val="00835B81"/>
    <w:rsid w:val="00846FA3"/>
    <w:rsid w:val="00871BC4"/>
    <w:rsid w:val="00884459"/>
    <w:rsid w:val="00891690"/>
    <w:rsid w:val="008E256B"/>
    <w:rsid w:val="00930F89"/>
    <w:rsid w:val="009B6E79"/>
    <w:rsid w:val="009F0A15"/>
    <w:rsid w:val="00A0307D"/>
    <w:rsid w:val="00A42DCB"/>
    <w:rsid w:val="00A54BB6"/>
    <w:rsid w:val="00A70CD2"/>
    <w:rsid w:val="00A94FE8"/>
    <w:rsid w:val="00AB1CB0"/>
    <w:rsid w:val="00AB683E"/>
    <w:rsid w:val="00AC1BC4"/>
    <w:rsid w:val="00AE1A9F"/>
    <w:rsid w:val="00AE74B3"/>
    <w:rsid w:val="00B14028"/>
    <w:rsid w:val="00B319DB"/>
    <w:rsid w:val="00B4143C"/>
    <w:rsid w:val="00B65FE4"/>
    <w:rsid w:val="00B80BA1"/>
    <w:rsid w:val="00BA2760"/>
    <w:rsid w:val="00BC6F70"/>
    <w:rsid w:val="00BC7B2F"/>
    <w:rsid w:val="00BF455E"/>
    <w:rsid w:val="00C25988"/>
    <w:rsid w:val="00C410B6"/>
    <w:rsid w:val="00C56C40"/>
    <w:rsid w:val="00CA52EE"/>
    <w:rsid w:val="00CB7A13"/>
    <w:rsid w:val="00CE329D"/>
    <w:rsid w:val="00D0023A"/>
    <w:rsid w:val="00D333AB"/>
    <w:rsid w:val="00D80DD8"/>
    <w:rsid w:val="00D92737"/>
    <w:rsid w:val="00DB70D4"/>
    <w:rsid w:val="00DC2E11"/>
    <w:rsid w:val="00DE772C"/>
    <w:rsid w:val="00DF7ACF"/>
    <w:rsid w:val="00E148BB"/>
    <w:rsid w:val="00E27AB6"/>
    <w:rsid w:val="00E36847"/>
    <w:rsid w:val="00E4382F"/>
    <w:rsid w:val="00E46D9F"/>
    <w:rsid w:val="00E67CE5"/>
    <w:rsid w:val="00E72D64"/>
    <w:rsid w:val="00EA3854"/>
    <w:rsid w:val="00EB7F1A"/>
    <w:rsid w:val="00EC4288"/>
    <w:rsid w:val="00EE4282"/>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664F4F2"/>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854"/>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8A2BD-3CD3-48C5-9F70-2C02AB07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8</TotalTime>
  <Pages>3</Pages>
  <Words>154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12</cp:revision>
  <cp:lastPrinted>2007-10-02T23:05:00Z</cp:lastPrinted>
  <dcterms:created xsi:type="dcterms:W3CDTF">2020-02-18T15:05:00Z</dcterms:created>
  <dcterms:modified xsi:type="dcterms:W3CDTF">2021-07-08T16:39:00Z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